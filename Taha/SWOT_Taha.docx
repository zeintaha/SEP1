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51" w:rsidRDefault="008F1C51">
      <w:r>
        <w:t>I have been working as</w:t>
      </w:r>
      <w:r w:rsidR="00CA5C1C">
        <w:t xml:space="preserve"> a</w:t>
      </w:r>
      <w:r>
        <w:t xml:space="preserve"> </w:t>
      </w:r>
      <w:r>
        <w:t>software develope</w:t>
      </w:r>
      <w:r>
        <w:t>r</w:t>
      </w:r>
      <w:r w:rsidR="00CA5C1C">
        <w:t xml:space="preserve"> here in Denmark and</w:t>
      </w:r>
      <w:r>
        <w:t xml:space="preserve"> </w:t>
      </w:r>
      <w:r w:rsidR="00CA5C1C">
        <w:t>previously in Syria</w:t>
      </w:r>
      <w:r>
        <w:t xml:space="preserve">. I have a wide range of experience and expertise in </w:t>
      </w:r>
      <w:r w:rsidR="00CA5C1C">
        <w:t>the field of</w:t>
      </w:r>
      <w:r>
        <w:t xml:space="preserve"> IT and computing systems</w:t>
      </w:r>
      <w:r w:rsidR="00CA5C1C">
        <w:t>. I’ve</w:t>
      </w:r>
      <w:bookmarkStart w:id="0" w:name="_GoBack"/>
      <w:bookmarkEnd w:id="0"/>
      <w:r w:rsidR="00CA5C1C">
        <w:t xml:space="preserve"> had</w:t>
      </w:r>
      <w:r>
        <w:t xml:space="preserve"> experience </w:t>
      </w:r>
      <w:r w:rsidR="00CA5C1C">
        <w:t>doing similar projects before, so this project is not so hard for me as I already know the concept of it.</w:t>
      </w:r>
    </w:p>
    <w:p w:rsidR="008F1C51" w:rsidRDefault="008F1C51"/>
    <w:p w:rsidR="008F1C51" w:rsidRDefault="008F1C51"/>
    <w:p w:rsidR="0033624D" w:rsidRDefault="0073433D">
      <w:r>
        <w:rPr>
          <w:noProof/>
        </w:rPr>
        <mc:AlternateContent>
          <mc:Choice Requires="wpg">
            <w:drawing>
              <wp:inline distT="0" distB="0" distL="0" distR="0">
                <wp:extent cx="3852467" cy="3197236"/>
                <wp:effectExtent l="0" t="0" r="14683" b="22214"/>
                <wp:docPr id="1" name="Diagra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467" cy="3197236"/>
                          <a:chOff x="0" y="0"/>
                          <a:chExt cx="3852467" cy="3197236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2944614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827556" y="394719"/>
                            <a:ext cx="1432837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2833"/>
                              <a:gd name="f4" fmla="val 165782"/>
                              <a:gd name="f5" fmla="val 82891"/>
                              <a:gd name="f6" fmla="*/ f0 1 1432833"/>
                              <a:gd name="f7" fmla="*/ f1 1 165782"/>
                              <a:gd name="f8" fmla="+- f4 0 f2"/>
                              <a:gd name="f9" fmla="+- f3 0 f2"/>
                              <a:gd name="f10" fmla="*/ f9 1 1432833"/>
                              <a:gd name="f11" fmla="*/ f8 1 165782"/>
                              <a:gd name="f12" fmla="*/ 0 1 f10"/>
                              <a:gd name="f13" fmla="*/ 1432833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432833" h="1657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89396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1989396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827556" y="394719"/>
                            <a:ext cx="477609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77611"/>
                              <a:gd name="f4" fmla="val 165782"/>
                              <a:gd name="f5" fmla="val 82891"/>
                              <a:gd name="f6" fmla="*/ f0 1 477611"/>
                              <a:gd name="f7" fmla="*/ f1 1 165782"/>
                              <a:gd name="f8" fmla="+- f4 0 f2"/>
                              <a:gd name="f9" fmla="+- f3 0 f2"/>
                              <a:gd name="f10" fmla="*/ f9 1 477611"/>
                              <a:gd name="f11" fmla="*/ f8 1 165782"/>
                              <a:gd name="f12" fmla="*/ 0 1 f10"/>
                              <a:gd name="f13" fmla="*/ 477611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477611" h="1657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1034168" y="955227"/>
                            <a:ext cx="118414" cy="1484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1484147"/>
                              <a:gd name="f5" fmla="*/ f0 1 118416"/>
                              <a:gd name="f6" fmla="*/ f1 1 1484147"/>
                              <a:gd name="f7" fmla="+- f4 0 f2"/>
                              <a:gd name="f8" fmla="+- f3 0 f2"/>
                              <a:gd name="f9" fmla="*/ f8 1 118416"/>
                              <a:gd name="f10" fmla="*/ f7 1 1484147"/>
                              <a:gd name="f11" fmla="*/ 0 1 f9"/>
                              <a:gd name="f12" fmla="*/ 118416 1 f9"/>
                              <a:gd name="f13" fmla="*/ 0 1 f10"/>
                              <a:gd name="f14" fmla="*/ 1484147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1484147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1034168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1034168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349947" y="394719"/>
                            <a:ext cx="477609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77611"/>
                              <a:gd name="f4" fmla="val 165782"/>
                              <a:gd name="f5" fmla="val 82891"/>
                              <a:gd name="f6" fmla="*/ f0 1 477611"/>
                              <a:gd name="f7" fmla="*/ f1 1 165782"/>
                              <a:gd name="f8" fmla="+- f4 0 f2"/>
                              <a:gd name="f9" fmla="+- f3 0 f2"/>
                              <a:gd name="f10" fmla="*/ f9 1 477611"/>
                              <a:gd name="f11" fmla="*/ f8 1 165782"/>
                              <a:gd name="f12" fmla="*/ 0 1 f10"/>
                              <a:gd name="f13" fmla="*/ 477611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477611" h="1657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78949" y="955227"/>
                            <a:ext cx="118414" cy="204465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2044650"/>
                              <a:gd name="f5" fmla="*/ f0 1 118416"/>
                              <a:gd name="f6" fmla="*/ f1 1 2044650"/>
                              <a:gd name="f7" fmla="+- f4 0 f2"/>
                              <a:gd name="f8" fmla="+- f3 0 f2"/>
                              <a:gd name="f9" fmla="*/ f8 1 118416"/>
                              <a:gd name="f10" fmla="*/ f7 1 2044650"/>
                              <a:gd name="f11" fmla="*/ 0 1 f9"/>
                              <a:gd name="f12" fmla="*/ 118416 1 f9"/>
                              <a:gd name="f13" fmla="*/ 0 1 f10"/>
                              <a:gd name="f14" fmla="*/ 2044650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204465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78949" y="955227"/>
                            <a:ext cx="118414" cy="1484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1484147"/>
                              <a:gd name="f5" fmla="*/ f0 1 118416"/>
                              <a:gd name="f6" fmla="*/ f1 1 1484147"/>
                              <a:gd name="f7" fmla="+- f4 0 f2"/>
                              <a:gd name="f8" fmla="+- f3 0 f2"/>
                              <a:gd name="f9" fmla="*/ f8 1 118416"/>
                              <a:gd name="f10" fmla="*/ f7 1 1484147"/>
                              <a:gd name="f11" fmla="*/ 0 1 f9"/>
                              <a:gd name="f12" fmla="*/ 118416 1 f9"/>
                              <a:gd name="f13" fmla="*/ 0 1 f10"/>
                              <a:gd name="f14" fmla="*/ 1484147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1484147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78949" y="955227"/>
                            <a:ext cx="118414" cy="9236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923645"/>
                              <a:gd name="f5" fmla="*/ f0 1 118416"/>
                              <a:gd name="f6" fmla="*/ f1 1 923645"/>
                              <a:gd name="f7" fmla="+- f4 0 f2"/>
                              <a:gd name="f8" fmla="+- f3 0 f2"/>
                              <a:gd name="f9" fmla="*/ f8 1 118416"/>
                              <a:gd name="f10" fmla="*/ f7 1 923645"/>
                              <a:gd name="f11" fmla="*/ 0 1 f9"/>
                              <a:gd name="f12" fmla="*/ 118416 1 f9"/>
                              <a:gd name="f13" fmla="*/ 0 1 f10"/>
                              <a:gd name="f14" fmla="*/ 923645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92364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78949" y="955227"/>
                            <a:ext cx="118414" cy="363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18416"/>
                              <a:gd name="f4" fmla="val 363142"/>
                              <a:gd name="f5" fmla="*/ f0 1 118416"/>
                              <a:gd name="f6" fmla="*/ f1 1 363142"/>
                              <a:gd name="f7" fmla="+- f4 0 f2"/>
                              <a:gd name="f8" fmla="+- f3 0 f2"/>
                              <a:gd name="f9" fmla="*/ f8 1 118416"/>
                              <a:gd name="f10" fmla="*/ f7 1 363142"/>
                              <a:gd name="f11" fmla="*/ 0 1 f9"/>
                              <a:gd name="f12" fmla="*/ 118416 1 f9"/>
                              <a:gd name="f13" fmla="*/ 0 1 f10"/>
                              <a:gd name="f14" fmla="*/ 363142 1 f10"/>
                              <a:gd name="f15" fmla="*/ f11 f5 1"/>
                              <a:gd name="f16" fmla="*/ f12 f5 1"/>
                              <a:gd name="f17" fmla="*/ f14 f6 1"/>
                              <a:gd name="f18" fmla="*/ f13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118416" h="36314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472C4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94728" y="394719"/>
                            <a:ext cx="1432837" cy="16578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2833"/>
                              <a:gd name="f4" fmla="val 165782"/>
                              <a:gd name="f5" fmla="val 82891"/>
                              <a:gd name="f6" fmla="*/ f0 1 1432833"/>
                              <a:gd name="f7" fmla="*/ f1 1 165782"/>
                              <a:gd name="f8" fmla="+- f4 0 f2"/>
                              <a:gd name="f9" fmla="+- f3 0 f2"/>
                              <a:gd name="f10" fmla="*/ f9 1 1432833"/>
                              <a:gd name="f11" fmla="*/ f8 1 165782"/>
                              <a:gd name="f12" fmla="*/ 0 1 f10"/>
                              <a:gd name="f13" fmla="*/ 1432833 1 f10"/>
                              <a:gd name="f14" fmla="*/ 0 1 f11"/>
                              <a:gd name="f15" fmla="*/ 165782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432833" h="1657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70AD47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1432837" y="0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SWOT Taha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0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197364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work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97364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Have a good  programming skills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97364" y="2242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good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experience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in using project management tools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97364" y="2802517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attended</w:t>
                              </w:r>
                              <w:r w:rsidR="0073433D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similar program before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955227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weaknesses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152582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living away from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152582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attending language course which make my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schedule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so tight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152582" y="2242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poor at handling stress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1910446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DD0B9B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2107810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already worked in very similar project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2107810" y="16815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already had the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skills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 needed for the project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2865674" y="560499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Threats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3063029" y="1121008"/>
                            <a:ext cx="789438" cy="394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89440"/>
                              <a:gd name="f7" fmla="val 394720"/>
                              <a:gd name="f8" fmla="+- 0 0 -90"/>
                              <a:gd name="f9" fmla="*/ f3 1 789440"/>
                              <a:gd name="f10" fmla="*/ f4 1 394720"/>
                              <a:gd name="f11" fmla="+- f7 0 f5"/>
                              <a:gd name="f12" fmla="+- f6 0 f5"/>
                              <a:gd name="f13" fmla="*/ f8 f0 1"/>
                              <a:gd name="f14" fmla="*/ f12 1 789440"/>
                              <a:gd name="f15" fmla="*/ f11 1 394720"/>
                              <a:gd name="f16" fmla="*/ 0 f12 1"/>
                              <a:gd name="f17" fmla="*/ 0 f11 1"/>
                              <a:gd name="f18" fmla="*/ 789440 f12 1"/>
                              <a:gd name="f19" fmla="*/ 394720 f11 1"/>
                              <a:gd name="f20" fmla="*/ f13 1 f2"/>
                              <a:gd name="f21" fmla="*/ f16 1 789440"/>
                              <a:gd name="f22" fmla="*/ f17 1 394720"/>
                              <a:gd name="f23" fmla="*/ f18 1 789440"/>
                              <a:gd name="f24" fmla="*/ f19 1 394720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789440" h="39472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33624D" w:rsidRDefault="0073433D">
                              <w:pPr>
                                <w:spacing w:after="60" w:line="216" w:lineRule="auto"/>
                                <w:jc w:val="center"/>
                                <w:textAlignment w:val="auto"/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 xml:space="preserve">meeting the </w:t>
                              </w:r>
                              <w:r w:rsidR="00DD0B9B">
                                <w:rPr>
                                  <w:rFonts w:cs="Calibri"/>
                                  <w:color w:val="FFFFFF"/>
                                  <w:kern w:val="3"/>
                                  <w:sz w:val="13"/>
                                  <w:szCs w:val="13"/>
                                  <w:lang w:val="en-US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vert="horz" wrap="square" lIns="4443" tIns="4443" rIns="4443" bIns="4443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" o:spid="_x0000_s1026" style="width:303.35pt;height:251.75pt;mso-position-horizontal-relative:char;mso-position-vertical-relative:line" coordsize="38524,3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">
                <v:shape id="Freeform: Shape 2" o:spid="_x0000_s1027" style="position:absolute;left:29446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3" o:spid="_x0000_s1028" style="position:absolute;left:18275;top:3947;width:14328;height:1657;visibility:visible;mso-wrap-style:square;v-text-anchor:top" coordsize="1432833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" path="m,l,82891r1432833,l1432833,165782e" filled="f" strokecolor="#70ad47" strokeweight=".35281mm">
                  <v:stroke joinstyle="miter"/>
                  <v:path arrowok="t" o:connecttype="custom" o:connectlocs="716419,0;1432837,82890;716419,165780;0,82890" o:connectangles="270,0,90,180" textboxrect="0,0,1432833,165782"/>
                </v:shape>
                <v:shape id="Freeform: Shape 4" o:spid="_x0000_s1029" style="position:absolute;left:19893;top:9552;width:1185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5" o:spid="_x0000_s1030" style="position:absolute;left:19893;top:9552;width:1185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6" o:spid="_x0000_s1031" style="position:absolute;left:18275;top:3947;width:4776;height:1657;visibility:visible;mso-wrap-style:square;v-text-anchor:top" coordsize="477611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" path="m,l,82891r477611,l477611,165782e" filled="f" strokecolor="#70ad47" strokeweight=".35281mm">
                  <v:stroke joinstyle="miter"/>
                  <v:path arrowok="t" o:connecttype="custom" o:connectlocs="238805,0;477609,82890;238805,165780;0,82890" o:connectangles="270,0,90,180" textboxrect="0,0,477611,165782"/>
                </v:shape>
                <v:shape id="Freeform: Shape 7" o:spid="_x0000_s1032" style="position:absolute;left:10341;top:9552;width:1184;height:14841;visibility:visible;mso-wrap-style:square;v-text-anchor:top" coordsize="118416,148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" path="m,l,1484147r118416,e" filled="f" strokecolor="#4472c4" strokeweight=".35281mm">
                  <v:stroke joinstyle="miter"/>
                  <v:path arrowok="t" o:connecttype="custom" o:connectlocs="59207,0;118414,742072;59207,1484144;0,742072" o:connectangles="270,0,90,180" textboxrect="0,0,118416,1484147"/>
                </v:shape>
                <v:shape id="Freeform: Shape 8" o:spid="_x0000_s1033" style="position:absolute;left:10341;top:9552;width:1184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9" o:spid="_x0000_s1034" style="position:absolute;left:10341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10" o:spid="_x0000_s1035" style="position:absolute;left:13499;top:3947;width:4776;height:1657;visibility:visible;mso-wrap-style:square;v-text-anchor:top" coordsize="477611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" path="m477611,r,82891l,82891r,82891e" filled="f" strokecolor="#70ad47" strokeweight=".35281mm">
                  <v:stroke joinstyle="miter"/>
                  <v:path arrowok="t" o:connecttype="custom" o:connectlocs="238805,0;477609,82890;238805,165780;0,82890" o:connectangles="270,0,90,180" textboxrect="0,0,477611,165782"/>
                </v:shape>
                <v:shape id="Freeform: Shape 11" o:spid="_x0000_s1036" style="position:absolute;left:789;top:9552;width:1184;height:20446;visibility:visible;mso-wrap-style:square;v-text-anchor:top" coordsize="118416,20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" path="m,l,2044650r118416,e" filled="f" strokecolor="#4472c4" strokeweight=".35281mm">
                  <v:stroke joinstyle="miter"/>
                  <v:path arrowok="t" o:connecttype="custom" o:connectlocs="59207,0;118414,1022327;59207,2044653;0,1022327" o:connectangles="270,0,90,180" textboxrect="0,0,118416,2044650"/>
                </v:shape>
                <v:shape id="Freeform: Shape 12" o:spid="_x0000_s1037" style="position:absolute;left:789;top:9552;width:1184;height:14841;visibility:visible;mso-wrap-style:square;v-text-anchor:top" coordsize="118416,148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" path="m,l,1484147r118416,e" filled="f" strokecolor="#4472c4" strokeweight=".35281mm">
                  <v:stroke joinstyle="miter"/>
                  <v:path arrowok="t" o:connecttype="custom" o:connectlocs="59207,0;118414,742072;59207,1484144;0,742072" o:connectangles="270,0,90,180" textboxrect="0,0,118416,1484147"/>
                </v:shape>
                <v:shape id="Freeform: Shape 13" o:spid="_x0000_s1038" style="position:absolute;left:789;top:9552;width:1184;height:9236;visibility:visible;mso-wrap-style:square;v-text-anchor:top" coordsize="118416,9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" path="m,l,923645r118416,e" filled="f" strokecolor="#4472c4" strokeweight=".35281mm">
                  <v:stroke joinstyle="miter"/>
                  <v:path arrowok="t" o:connecttype="custom" o:connectlocs="59207,0;118414,461822;59207,923644;0,461822" o:connectangles="270,0,90,180" textboxrect="0,0,118416,923645"/>
                </v:shape>
                <v:shape id="Freeform: Shape 14" o:spid="_x0000_s1039" style="position:absolute;left:789;top:9552;width:1184;height:3631;visibility:visible;mso-wrap-style:square;v-text-anchor:top" coordsize="118416,36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" path="m,l,363142r118416,e" filled="f" strokecolor="#4472c4" strokeweight=".35281mm">
                  <v:stroke joinstyle="miter"/>
                  <v:path arrowok="t" o:connecttype="custom" o:connectlocs="59207,0;118414,181572;59207,363144;0,181572" o:connectangles="270,0,90,180" textboxrect="0,0,118416,363142"/>
                </v:shape>
                <v:shape id="Freeform: Shape 15" o:spid="_x0000_s1040" style="position:absolute;left:3947;top:3947;width:14328;height:1657;visibility:visible;mso-wrap-style:square;v-text-anchor:top" coordsize="1432833,1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" path="m1432833,r,82891l,82891r,82891e" filled="f" strokecolor="#70ad47" strokeweight=".35281mm">
                  <v:stroke joinstyle="miter"/>
                  <v:path arrowok="t" o:connecttype="custom" o:connectlocs="716419,0;1432837,82890;716419,165780;0,82890" o:connectangles="270,0,90,180" textboxrect="0,0,1432833,165782"/>
                </v:shape>
                <v:shape id="Freeform: Shape 16" o:spid="_x0000_s1041" style="position:absolute;left:14328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" adj="-11796480,,5400" path="m,l789440,r,394720l,394720,,xe" fillcolor="#ffc000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SWOT Taha</w:t>
                        </w:r>
                      </w:p>
                    </w:txbxContent>
                  </v:textbox>
                </v:shape>
                <v:shape id="Freeform: Shape 17" o:spid="_x0000_s1042" style="position:absolute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Strength</w:t>
                        </w:r>
                      </w:p>
                    </w:txbxContent>
                  </v:textbox>
                </v:shape>
                <v:shape id="Freeform: Shape 18" o:spid="_x0000_s1043" style="position:absolute;left:1973;top:1121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work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shape id="Freeform: Shape 19" o:spid="_x0000_s1044" style="position:absolute;left:1973;top:1681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Have a good  programming skills</w:t>
                        </w:r>
                      </w:p>
                    </w:txbxContent>
                  </v:textbox>
                </v:shape>
                <v:shape id="Freeform: Shape 20" o:spid="_x0000_s1045" style="position:absolute;left:1973;top:2242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good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experience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in using project management tools</w:t>
                        </w:r>
                      </w:p>
                    </w:txbxContent>
                  </v:textbox>
                </v:shape>
                <v:shape id="Freeform: Shape 21" o:spid="_x0000_s1046" style="position:absolute;left:1973;top:2802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attended</w:t>
                        </w:r>
                        <w:r w:rsidR="0073433D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similar program before</w:t>
                        </w:r>
                      </w:p>
                    </w:txbxContent>
                  </v:textbox>
                </v:shape>
                <v:shape id="Freeform: Shape 22" o:spid="_x0000_s1047" style="position:absolute;left:9552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weaknesses</w:t>
                        </w:r>
                      </w:p>
                    </w:txbxContent>
                  </v:textbox>
                </v:shape>
                <v:shape id="Freeform: Shape 23" o:spid="_x0000_s1048" style="position:absolute;left:11525;top:1121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living 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away from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campus</w:t>
                        </w:r>
                      </w:p>
                    </w:txbxContent>
                  </v:textbox>
                </v:shape>
                <v:shape id="Freeform: Shape 24" o:spid="_x0000_s1049" style="position:absolute;left:11525;top:16815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attending language course which make my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schedule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so tight</w:t>
                        </w:r>
                      </w:p>
                    </w:txbxContent>
                  </v:textbox>
                </v:shape>
                <v:shape id="Freeform: Shape 25" o:spid="_x0000_s1050" style="position:absolute;left:11525;top:22420;width:7895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poor at handling stress</w:t>
                        </w:r>
                      </w:p>
                    </w:txbxContent>
                  </v:textbox>
                </v:shape>
                <v:shape id="Freeform: Shape 26" o:spid="_x0000_s1051" style="position:absolute;left:19104;top:5604;width:7894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DD0B9B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Opportunities</w:t>
                        </w:r>
                      </w:p>
                    </w:txbxContent>
                  </v:textbox>
                </v:shape>
                <v:shape id="Freeform: Shape 27" o:spid="_x0000_s1052" style="position:absolute;left:21078;top:11210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already worked in very similar project</w:t>
                        </w:r>
                      </w:p>
                    </w:txbxContent>
                  </v:textbox>
                </v:shape>
                <v:shape id="Freeform: Shape 28" o:spid="_x0000_s1053" style="position:absolute;left:21078;top:16815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already had the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skills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 needed for the project</w:t>
                        </w:r>
                      </w:p>
                    </w:txbxContent>
                  </v:textbox>
                </v:shape>
                <v:shape id="Freeform: Shape 29" o:spid="_x0000_s1054" style="position:absolute;left:28656;top:5604;width:7895;height:3948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" adj="-11796480,,5400" path="m,l789440,r,394720l,394720,,xe" fillcolor="#70ad47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Threats</w:t>
                        </w:r>
                      </w:p>
                    </w:txbxContent>
                  </v:textbox>
                </v:shape>
                <v:shape id="Freeform: Shape 30" o:spid="_x0000_s1055" style="position:absolute;left:30630;top:11210;width:7894;height:3947;visibility:visible;mso-wrap-style:square;v-text-anchor:middle-center" coordsize="789440,394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" adj="-11796480,,5400" path="m,l789440,r,394720l,394720,,xe" fillcolor="#4472c4" strokecolor="white" strokeweight=".35281mm">
                  <v:stroke joinstyle="miter"/>
                  <v:formulas/>
                  <v:path arrowok="t" o:connecttype="custom" o:connectlocs="394719,0;789438,197360;394719,394719;0,197360;0,0;789438,0;789438,394719;0,394719;0,0" o:connectangles="270,0,90,180,0,0,0,0,0" textboxrect="0,0,789440,394720"/>
                  <v:textbox inset=".1234mm,.1234mm,.1234mm,.1234mm">
                    <w:txbxContent>
                      <w:p w:rsidR="0033624D" w:rsidRDefault="0073433D">
                        <w:pPr>
                          <w:spacing w:after="60" w:line="216" w:lineRule="auto"/>
                          <w:jc w:val="center"/>
                          <w:textAlignment w:val="auto"/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 xml:space="preserve">meeting the </w:t>
                        </w:r>
                        <w:r w:rsidR="00DD0B9B">
                          <w:rPr>
                            <w:rFonts w:cs="Calibri"/>
                            <w:color w:val="FFFFFF"/>
                            <w:kern w:val="3"/>
                            <w:sz w:val="13"/>
                            <w:szCs w:val="13"/>
                            <w:lang w:val="en-US"/>
                          </w:rPr>
                          <w:t>deadline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3624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8AF" w:rsidRDefault="00FE28AF">
      <w:pPr>
        <w:spacing w:after="0" w:line="240" w:lineRule="auto"/>
      </w:pPr>
      <w:r>
        <w:separator/>
      </w:r>
    </w:p>
  </w:endnote>
  <w:endnote w:type="continuationSeparator" w:id="0">
    <w:p w:rsidR="00FE28AF" w:rsidRDefault="00FE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8AF" w:rsidRDefault="00FE28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E28AF" w:rsidRDefault="00FE2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4D"/>
    <w:rsid w:val="0033624D"/>
    <w:rsid w:val="0073433D"/>
    <w:rsid w:val="008F1C51"/>
    <w:rsid w:val="00CA5C1C"/>
    <w:rsid w:val="00DD0B9B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60B7"/>
  <w15:docId w15:val="{BE9BDA5A-CE50-4ED1-83BC-3EAFA7C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AA73-11CC-4D3B-AB59-297C31CF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dc:description/>
  <cp:lastModifiedBy>Taha Alzein</cp:lastModifiedBy>
  <cp:revision>3</cp:revision>
  <dcterms:created xsi:type="dcterms:W3CDTF">2017-12-17T23:00:00Z</dcterms:created>
  <dcterms:modified xsi:type="dcterms:W3CDTF">2017-12-18T20:30:00Z</dcterms:modified>
</cp:coreProperties>
</file>